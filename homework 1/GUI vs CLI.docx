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F800" w14:textId="012DC001" w:rsidR="00F9444C" w:rsidRDefault="00246E4B">
      <w:pPr>
        <w:pStyle w:val="NoSpacing"/>
      </w:pPr>
      <w:r>
        <w:t xml:space="preserve">Abby Van </w:t>
      </w:r>
      <w:proofErr w:type="spellStart"/>
      <w:r>
        <w:t>Nortwick</w:t>
      </w:r>
      <w:proofErr w:type="spellEnd"/>
    </w:p>
    <w:p w14:paraId="431AE39A" w14:textId="7A536996" w:rsidR="00E614DD" w:rsidRDefault="00246E4B">
      <w:pPr>
        <w:pStyle w:val="NoSpacing"/>
      </w:pPr>
      <w:r>
        <w:t>GUI vs CLI</w:t>
      </w:r>
    </w:p>
    <w:p w14:paraId="799A6F59" w14:textId="51698D83" w:rsidR="00E614DD" w:rsidRDefault="00246E4B">
      <w:pPr>
        <w:pStyle w:val="NoSpacing"/>
      </w:pPr>
      <w:r>
        <w:t>MART120</w:t>
      </w:r>
    </w:p>
    <w:p w14:paraId="34AE9275" w14:textId="2EB8C490" w:rsidR="00E614DD" w:rsidRDefault="00246E4B">
      <w:pPr>
        <w:pStyle w:val="NoSpacing"/>
      </w:pPr>
      <w:r>
        <w:t>5 September 2022</w:t>
      </w:r>
    </w:p>
    <w:p w14:paraId="2835665A" w14:textId="674FD765" w:rsidR="00E614DD" w:rsidRDefault="00246E4B">
      <w:pPr>
        <w:pStyle w:val="Title"/>
      </w:pPr>
      <w:r>
        <w:t>GUI vs CLI</w:t>
      </w:r>
    </w:p>
    <w:p w14:paraId="7D071E92" w14:textId="4781EED9" w:rsidR="00246E4B" w:rsidRPr="00246E4B" w:rsidRDefault="00246E4B" w:rsidP="00246E4B">
      <w:r>
        <w:t>In my experiments with the Graphical User Interface (GUI) and the Command Line Interface (CLI), I found the GUI to be more practical and efficient for my purposes. This may be because I am used to the GUI of computers as I have spent my whole life using it instead of CLI, but either way, I think the efficiency GUI affords is better for me and how I work. The CLI, however, was a lot of fun to learn and mess around with. It helped me conceptualize how directories work and get a little bit deeper into learning my computer. It also made me feel like I was a smart computer technician or something similar; it was fun to use. There is something to be said for the enjoyment of a system, however, it didn’t beat the efficiency of a well-designed GUI to me.</w:t>
      </w:r>
    </w:p>
    <w:sectPr w:rsidR="00246E4B" w:rsidRPr="00246E4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68FF" w14:textId="77777777" w:rsidR="00246E4B" w:rsidRDefault="00246E4B">
      <w:pPr>
        <w:spacing w:line="240" w:lineRule="auto"/>
      </w:pPr>
      <w:r>
        <w:separator/>
      </w:r>
    </w:p>
  </w:endnote>
  <w:endnote w:type="continuationSeparator" w:id="0">
    <w:p w14:paraId="2A922334" w14:textId="77777777" w:rsidR="00246E4B" w:rsidRDefault="00246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A723" w14:textId="77777777" w:rsidR="00246E4B" w:rsidRDefault="00246E4B">
      <w:pPr>
        <w:spacing w:line="240" w:lineRule="auto"/>
      </w:pPr>
      <w:r>
        <w:separator/>
      </w:r>
    </w:p>
  </w:footnote>
  <w:footnote w:type="continuationSeparator" w:id="0">
    <w:p w14:paraId="3B1A7200" w14:textId="77777777" w:rsidR="00246E4B" w:rsidRDefault="00246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CA86A" w14:textId="77777777" w:rsidR="00E614DD" w:rsidRDefault="00246E4B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BB7D" w14:textId="524CFCDA" w:rsidR="00E614DD" w:rsidRDefault="00246E4B">
    <w:pPr>
      <w:pStyle w:val="Header"/>
    </w:pPr>
    <w:r>
      <w:t xml:space="preserve">Van </w:t>
    </w:r>
    <w:proofErr w:type="spellStart"/>
    <w:r>
      <w:t>Nortwick</w:t>
    </w:r>
    <w:proofErr w:type="spellEnd"/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58112477">
    <w:abstractNumId w:val="9"/>
  </w:num>
  <w:num w:numId="2" w16cid:durableId="107312394">
    <w:abstractNumId w:val="7"/>
  </w:num>
  <w:num w:numId="3" w16cid:durableId="1856654933">
    <w:abstractNumId w:val="6"/>
  </w:num>
  <w:num w:numId="4" w16cid:durableId="1049306955">
    <w:abstractNumId w:val="5"/>
  </w:num>
  <w:num w:numId="5" w16cid:durableId="233666460">
    <w:abstractNumId w:val="4"/>
  </w:num>
  <w:num w:numId="6" w16cid:durableId="455758886">
    <w:abstractNumId w:val="8"/>
  </w:num>
  <w:num w:numId="7" w16cid:durableId="1652363950">
    <w:abstractNumId w:val="3"/>
  </w:num>
  <w:num w:numId="8" w16cid:durableId="1216433298">
    <w:abstractNumId w:val="2"/>
  </w:num>
  <w:num w:numId="9" w16cid:durableId="1897738514">
    <w:abstractNumId w:val="1"/>
  </w:num>
  <w:num w:numId="10" w16cid:durableId="120922668">
    <w:abstractNumId w:val="0"/>
  </w:num>
  <w:num w:numId="11" w16cid:durableId="1910188555">
    <w:abstractNumId w:val="12"/>
  </w:num>
  <w:num w:numId="12" w16cid:durableId="855116148">
    <w:abstractNumId w:val="17"/>
  </w:num>
  <w:num w:numId="13" w16cid:durableId="403064528">
    <w:abstractNumId w:val="18"/>
  </w:num>
  <w:num w:numId="14" w16cid:durableId="1390152203">
    <w:abstractNumId w:val="14"/>
  </w:num>
  <w:num w:numId="15" w16cid:durableId="124852224">
    <w:abstractNumId w:val="20"/>
  </w:num>
  <w:num w:numId="16" w16cid:durableId="166140345">
    <w:abstractNumId w:val="16"/>
  </w:num>
  <w:num w:numId="17" w16cid:durableId="975915006">
    <w:abstractNumId w:val="11"/>
  </w:num>
  <w:num w:numId="18" w16cid:durableId="1825003497">
    <w:abstractNumId w:val="10"/>
  </w:num>
  <w:num w:numId="19" w16cid:durableId="1597519805">
    <w:abstractNumId w:val="15"/>
  </w:num>
  <w:num w:numId="20" w16cid:durableId="1959024684">
    <w:abstractNumId w:val="21"/>
  </w:num>
  <w:num w:numId="21" w16cid:durableId="1229071905">
    <w:abstractNumId w:val="13"/>
  </w:num>
  <w:num w:numId="22" w16cid:durableId="14655405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4B"/>
    <w:rsid w:val="00040CBB"/>
    <w:rsid w:val="000B78C8"/>
    <w:rsid w:val="001463B2"/>
    <w:rsid w:val="001F62C0"/>
    <w:rsid w:val="00245E02"/>
    <w:rsid w:val="00246E4B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CCB30"/>
  <w15:chartTrackingRefBased/>
  <w15:docId w15:val="{68DADAD1-03DF-431F-AF5F-6D74F61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eng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Van</dc:creator>
  <cp:keywords/>
  <dc:description/>
  <cp:lastModifiedBy>Abby Van</cp:lastModifiedBy>
  <cp:revision>1</cp:revision>
  <dcterms:created xsi:type="dcterms:W3CDTF">2022-09-05T17:21:00Z</dcterms:created>
  <dcterms:modified xsi:type="dcterms:W3CDTF">2022-09-05T17:27:00Z</dcterms:modified>
  <cp:version/>
</cp:coreProperties>
</file>